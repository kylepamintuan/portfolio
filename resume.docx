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E89BC4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FDF7177" w14:textId="77777777" w:rsidR="00692703" w:rsidRPr="00CF1A49" w:rsidRDefault="00B334B8" w:rsidP="00913946">
            <w:pPr>
              <w:pStyle w:val="Title"/>
            </w:pPr>
            <w:r>
              <w:rPr>
                <w:rStyle w:val="IntenseEmphasis"/>
              </w:rPr>
              <w:t>Kyle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Pamintuan</w:t>
            </w:r>
          </w:p>
          <w:p w14:paraId="4A10D120" w14:textId="142850B3" w:rsidR="00692703" w:rsidRPr="006301AA" w:rsidRDefault="006301AA" w:rsidP="00CD2F38">
            <w:pPr>
              <w:pStyle w:val="ContactInfo"/>
              <w:spacing w:line="320" w:lineRule="exact"/>
              <w:contextualSpacing w:val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ANGELES, CA</w:t>
            </w:r>
            <w:r w:rsidR="00692703" w:rsidRPr="006301AA">
              <w:rPr>
                <w:rFonts w:ascii="Calibri Light" w:hAnsi="Calibri Light" w:cs="Calibri Light"/>
              </w:rPr>
              <w:t xml:space="preserve"> </w:t>
            </w:r>
            <w:sdt>
              <w:sdtPr>
                <w:rPr>
                  <w:rFonts w:ascii="Calibri Light" w:hAnsi="Calibri Light" w:cs="Calibri Light"/>
                </w:rPr>
                <w:alias w:val="Divider dot:"/>
                <w:tag w:val="Divider dot:"/>
                <w:id w:val="-1459182552"/>
                <w:placeholder>
                  <w:docPart w:val="0DF04AD30BDA4AB38F0DB5876578AF7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6301AA">
                  <w:rPr>
                    <w:rFonts w:ascii="Calibri Light" w:hAnsi="Calibri Light" w:cs="Calibri Light"/>
                  </w:rPr>
                  <w:t>·</w:t>
                </w:r>
              </w:sdtContent>
            </w:sdt>
            <w:r w:rsidR="00692703" w:rsidRPr="006301AA">
              <w:rPr>
                <w:rFonts w:ascii="Calibri Light" w:hAnsi="Calibri Light" w:cs="Calibri Light"/>
              </w:rPr>
              <w:t xml:space="preserve"> </w:t>
            </w:r>
            <w:r w:rsidR="00B334B8" w:rsidRPr="006301AA">
              <w:rPr>
                <w:rFonts w:ascii="Calibri Light" w:hAnsi="Calibri Light" w:cs="Calibri Light"/>
              </w:rPr>
              <w:t>(805) 294-0723</w:t>
            </w:r>
          </w:p>
          <w:p w14:paraId="02338BE0" w14:textId="0C3B64A2" w:rsidR="00692703" w:rsidRPr="006301AA" w:rsidRDefault="00CA6701" w:rsidP="00CD2F38">
            <w:pPr>
              <w:pStyle w:val="ContactInfoEmphasis"/>
              <w:spacing w:line="320" w:lineRule="exact"/>
              <w:contextualSpacing w:val="0"/>
              <w:rPr>
                <w:color w:val="0070C0"/>
                <w:sz w:val="24"/>
                <w:szCs w:val="24"/>
              </w:rPr>
            </w:pPr>
            <w:hyperlink r:id="rId7" w:tooltip="Email" w:history="1">
              <w:r w:rsidR="00B334B8" w:rsidRPr="006301AA">
                <w:rPr>
                  <w:rStyle w:val="Hyperlink"/>
                  <w:rFonts w:ascii="Calibri Light" w:hAnsi="Calibri Light" w:cs="Calibri Light"/>
                  <w:color w:val="0070C0"/>
                  <w:sz w:val="24"/>
                  <w:szCs w:val="24"/>
                  <w:u w:val="none"/>
                </w:rPr>
                <w:t>Email</w:t>
              </w:r>
            </w:hyperlink>
            <w:r w:rsidR="00692703" w:rsidRPr="006301AA">
              <w:rPr>
                <w:rFonts w:ascii="Calibri Light" w:hAnsi="Calibri Light" w:cs="Calibri Light"/>
                <w:color w:val="0070C0"/>
                <w:sz w:val="24"/>
                <w:szCs w:val="24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color w:val="0070C0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AF8C7051322C43E4AB9BD1317DBA254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6301AA">
                  <w:rPr>
                    <w:rFonts w:ascii="Calibri Light" w:hAnsi="Calibri Light" w:cs="Calibri Light"/>
                    <w:color w:val="0070C0"/>
                    <w:sz w:val="24"/>
                    <w:szCs w:val="24"/>
                  </w:rPr>
                  <w:t>·</w:t>
                </w:r>
              </w:sdtContent>
            </w:sdt>
            <w:r w:rsidR="00B334B8" w:rsidRPr="006301AA">
              <w:rPr>
                <w:rFonts w:ascii="Calibri Light" w:hAnsi="Calibri Light" w:cs="Calibri Light"/>
                <w:color w:val="0070C0"/>
                <w:sz w:val="24"/>
                <w:szCs w:val="24"/>
              </w:rPr>
              <w:t xml:space="preserve"> </w:t>
            </w:r>
            <w:hyperlink r:id="rId8" w:history="1">
              <w:r w:rsidR="00B334B8" w:rsidRPr="006301AA">
                <w:rPr>
                  <w:rStyle w:val="Hyperlink"/>
                  <w:rFonts w:ascii="Calibri Light" w:hAnsi="Calibri Light" w:cs="Calibri Light"/>
                  <w:color w:val="0070C0"/>
                  <w:sz w:val="24"/>
                  <w:szCs w:val="24"/>
                  <w:u w:val="none"/>
                </w:rPr>
                <w:t>LinkedIn</w:t>
              </w:r>
            </w:hyperlink>
            <w:r w:rsidR="00692703" w:rsidRPr="006301AA">
              <w:rPr>
                <w:rFonts w:ascii="Calibri Light" w:hAnsi="Calibri Light" w:cs="Calibri Light"/>
                <w:color w:val="0070C0"/>
                <w:sz w:val="24"/>
                <w:szCs w:val="24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color w:val="0070C0"/>
                  <w:sz w:val="24"/>
                  <w:szCs w:val="24"/>
                </w:rPr>
                <w:alias w:val="Divider dot:"/>
                <w:tag w:val="Divider dot:"/>
                <w:id w:val="759871761"/>
                <w:placeholder>
                  <w:docPart w:val="921B929323BE47D2820B3058786B932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6301AA">
                  <w:rPr>
                    <w:rFonts w:ascii="Calibri Light" w:hAnsi="Calibri Light" w:cs="Calibri Light"/>
                    <w:color w:val="0070C0"/>
                    <w:sz w:val="24"/>
                    <w:szCs w:val="24"/>
                  </w:rPr>
                  <w:t>·</w:t>
                </w:r>
              </w:sdtContent>
            </w:sdt>
            <w:r w:rsidR="00C30FF5" w:rsidRPr="006301AA">
              <w:rPr>
                <w:rFonts w:ascii="Calibri Light" w:hAnsi="Calibri Light" w:cs="Calibri Light"/>
                <w:color w:val="0070C0"/>
                <w:sz w:val="24"/>
                <w:szCs w:val="24"/>
              </w:rPr>
              <w:t xml:space="preserve"> </w:t>
            </w:r>
            <w:hyperlink r:id="rId9" w:history="1">
              <w:r w:rsidR="00C30FF5" w:rsidRPr="006301AA">
                <w:rPr>
                  <w:rStyle w:val="Hyperlink"/>
                  <w:rFonts w:ascii="Calibri Light" w:hAnsi="Calibri Light" w:cs="Calibri Light"/>
                  <w:color w:val="0070C0"/>
                  <w:sz w:val="24"/>
                  <w:szCs w:val="24"/>
                  <w:u w:val="none"/>
                </w:rPr>
                <w:t>Portfolio</w:t>
              </w:r>
            </w:hyperlink>
            <w:r w:rsidR="00B334B8" w:rsidRPr="006301AA">
              <w:rPr>
                <w:rFonts w:ascii="Calibri Light" w:hAnsi="Calibri Light" w:cs="Calibri Light"/>
                <w:color w:val="0070C0"/>
                <w:sz w:val="24"/>
                <w:szCs w:val="24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color w:val="0070C0"/>
                  <w:sz w:val="24"/>
                  <w:szCs w:val="24"/>
                </w:rPr>
                <w:alias w:val="Divider dot:"/>
                <w:tag w:val="Divider dot:"/>
                <w:id w:val="-383338639"/>
                <w:placeholder>
                  <w:docPart w:val="1A27592AD36344AEBA9992D86A9C97DF"/>
                </w:placeholder>
                <w:temporary/>
                <w:showingPlcHdr/>
                <w15:appearance w15:val="hidden"/>
              </w:sdtPr>
              <w:sdtEndPr/>
              <w:sdtContent>
                <w:r w:rsidR="00B334B8" w:rsidRPr="006301AA">
                  <w:rPr>
                    <w:rFonts w:ascii="Calibri Light" w:hAnsi="Calibri Light" w:cs="Calibri Light"/>
                    <w:color w:val="0070C0"/>
                    <w:sz w:val="24"/>
                    <w:szCs w:val="24"/>
                  </w:rPr>
                  <w:t>·</w:t>
                </w:r>
              </w:sdtContent>
            </w:sdt>
            <w:r w:rsidR="00B334B8" w:rsidRPr="006301AA">
              <w:rPr>
                <w:rFonts w:ascii="Calibri Light" w:hAnsi="Calibri Light" w:cs="Calibri Light"/>
                <w:color w:val="0070C0"/>
                <w:sz w:val="24"/>
                <w:szCs w:val="24"/>
              </w:rPr>
              <w:t xml:space="preserve"> </w:t>
            </w:r>
            <w:hyperlink r:id="rId10" w:history="1">
              <w:r w:rsidR="00B334B8" w:rsidRPr="006301AA">
                <w:rPr>
                  <w:rStyle w:val="Hyperlink"/>
                  <w:rFonts w:ascii="Calibri Light" w:hAnsi="Calibri Light" w:cs="Calibri Light"/>
                  <w:color w:val="0070C0"/>
                  <w:sz w:val="24"/>
                  <w:szCs w:val="24"/>
                  <w:u w:val="none"/>
                </w:rPr>
                <w:t>GitHub</w:t>
              </w:r>
            </w:hyperlink>
          </w:p>
        </w:tc>
      </w:tr>
    </w:tbl>
    <w:p w14:paraId="1AE532AE" w14:textId="3A8077B5" w:rsidR="00DA59AA" w:rsidRPr="00CF1A49" w:rsidRDefault="00CA6701" w:rsidP="0097790C">
      <w:pPr>
        <w:pStyle w:val="Heading1"/>
      </w:pPr>
      <w:sdt>
        <w:sdtPr>
          <w:alias w:val="Education:"/>
          <w:tag w:val="Education:"/>
          <w:id w:val="-1908763273"/>
          <w:placeholder>
            <w:docPart w:val="1129A2CA87594EA1A510F14CB90B963E"/>
          </w:placeholder>
          <w:temporary/>
          <w:showingPlcHdr/>
          <w15:appearance w15:val="hidden"/>
        </w:sdtPr>
        <w:sdtEndPr/>
        <w:sdtContent>
          <w:r w:rsidR="00DA59AA" w:rsidRPr="00CF1A49">
            <w:t>Education</w:t>
          </w:r>
        </w:sdtContent>
      </w:sdt>
    </w:p>
    <w:tbl>
      <w:tblPr>
        <w:tblStyle w:val="TableGrid"/>
        <w:tblW w:w="546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198"/>
      </w:tblGrid>
      <w:tr w:rsidR="001D0BF1" w:rsidRPr="00CF1A49" w14:paraId="1B208756" w14:textId="77777777" w:rsidTr="004A20B3">
        <w:trPr>
          <w:trHeight w:val="496"/>
        </w:trPr>
        <w:tc>
          <w:tcPr>
            <w:tcW w:w="10197" w:type="dxa"/>
          </w:tcPr>
          <w:p w14:paraId="65D5EDD6" w14:textId="2CE7B5F7" w:rsidR="001D0BF1" w:rsidRPr="003853E6" w:rsidRDefault="004A4794" w:rsidP="001D0BF1">
            <w:pPr>
              <w:pStyle w:val="Heading3"/>
              <w:contextualSpacing w:val="0"/>
              <w:outlineLvl w:val="2"/>
              <w:rPr>
                <w:rFonts w:asciiTheme="majorHAnsi" w:hAnsiTheme="majorHAnsi" w:cs="Calibri Light"/>
              </w:rPr>
            </w:pPr>
            <w:r w:rsidRPr="003853E6">
              <w:rPr>
                <w:rFonts w:asciiTheme="majorHAnsi" w:hAnsiTheme="majorHAnsi" w:cs="Calibri Light"/>
              </w:rPr>
              <w:t>2015-2018</w:t>
            </w:r>
          </w:p>
          <w:p w14:paraId="5B122686" w14:textId="1455CDF5" w:rsidR="001D0BF1" w:rsidRPr="00E97C2F" w:rsidRDefault="004A4794" w:rsidP="001D0BF1">
            <w:pPr>
              <w:pStyle w:val="Heading2"/>
              <w:contextualSpacing w:val="0"/>
              <w:outlineLvl w:val="1"/>
              <w:rPr>
                <w:rFonts w:ascii="Calibri Light" w:hAnsi="Calibri Light" w:cs="Calibri Light"/>
                <w:sz w:val="24"/>
                <w:szCs w:val="24"/>
              </w:rPr>
            </w:pPr>
            <w:r w:rsidRPr="00E97C2F">
              <w:rPr>
                <w:rFonts w:asciiTheme="majorHAnsi" w:hAnsiTheme="majorHAnsi" w:cs="Calibri Light"/>
                <w:color w:val="0070C0"/>
                <w:sz w:val="24"/>
                <w:szCs w:val="24"/>
              </w:rPr>
              <w:t>B.s. in computer science</w:t>
            </w:r>
            <w:r w:rsidR="003853E6" w:rsidRPr="00E97C2F">
              <w:rPr>
                <w:rFonts w:asciiTheme="majorHAnsi" w:hAnsiTheme="majorHAnsi" w:cs="Calibri Light"/>
                <w:color w:val="0070C0"/>
                <w:sz w:val="24"/>
                <w:szCs w:val="24"/>
              </w:rPr>
              <w:t xml:space="preserve"> </w:t>
            </w:r>
            <w:r w:rsidR="003853E6" w:rsidRPr="00E97C2F">
              <w:rPr>
                <w:rFonts w:ascii="Calibri Light" w:hAnsi="Calibri Light" w:cs="Calibri Light"/>
                <w:b w:val="0"/>
                <w:color w:val="auto"/>
                <w:sz w:val="24"/>
                <w:szCs w:val="24"/>
              </w:rPr>
              <w:sym w:font="Symbol" w:char="F0BD"/>
            </w:r>
            <w:r w:rsidR="001D0BF1" w:rsidRPr="00E97C2F">
              <w:rPr>
                <w:rFonts w:ascii="Calibri Light" w:hAnsi="Calibri Light" w:cs="Calibri Light"/>
                <w:color w:val="auto"/>
                <w:sz w:val="24"/>
                <w:szCs w:val="24"/>
              </w:rPr>
              <w:t xml:space="preserve"> </w:t>
            </w:r>
            <w:r w:rsidRPr="00E97C2F">
              <w:rPr>
                <w:rStyle w:val="SubtleReference"/>
                <w:rFonts w:ascii="Calibri Light" w:hAnsi="Calibri Light" w:cs="Calibri Light"/>
                <w:sz w:val="24"/>
                <w:szCs w:val="24"/>
              </w:rPr>
              <w:t>California State university of long beach</w:t>
            </w:r>
          </w:p>
          <w:p w14:paraId="625CBF37" w14:textId="0D4A12D3" w:rsidR="007538DC" w:rsidRPr="006301AA" w:rsidRDefault="004A4794" w:rsidP="007538DC">
            <w:pPr>
              <w:contextualSpacing w:val="0"/>
              <w:rPr>
                <w:rFonts w:ascii="Calibri Light" w:hAnsi="Calibri Light" w:cs="Calibri Light"/>
              </w:rPr>
            </w:pPr>
            <w:r w:rsidRPr="006301AA">
              <w:rPr>
                <w:rFonts w:ascii="Calibri Light" w:hAnsi="Calibri Light" w:cs="Calibri Light"/>
              </w:rPr>
              <w:t>Honors/Awards: Dean’s List x 2 semesters</w:t>
            </w:r>
          </w:p>
        </w:tc>
      </w:tr>
      <w:tr w:rsidR="00F61DF9" w:rsidRPr="00CF1A49" w14:paraId="1D6F90C5" w14:textId="77777777" w:rsidTr="004A20B3">
        <w:trPr>
          <w:trHeight w:val="496"/>
        </w:trPr>
        <w:tc>
          <w:tcPr>
            <w:tcW w:w="10197" w:type="dxa"/>
            <w:tcMar>
              <w:top w:w="216" w:type="dxa"/>
            </w:tcMar>
          </w:tcPr>
          <w:p w14:paraId="49F4A65D" w14:textId="12B6202F" w:rsidR="00F61DF9" w:rsidRPr="003853E6" w:rsidRDefault="004A4794" w:rsidP="00F61DF9">
            <w:pPr>
              <w:pStyle w:val="Heading3"/>
              <w:contextualSpacing w:val="0"/>
              <w:outlineLvl w:val="2"/>
              <w:rPr>
                <w:rFonts w:asciiTheme="majorHAnsi" w:hAnsiTheme="majorHAnsi" w:cs="Calibri Light"/>
              </w:rPr>
            </w:pPr>
            <w:r w:rsidRPr="003853E6">
              <w:rPr>
                <w:rFonts w:asciiTheme="majorHAnsi" w:hAnsiTheme="majorHAnsi" w:cs="Calibri Light"/>
              </w:rPr>
              <w:t>2018</w:t>
            </w:r>
          </w:p>
          <w:p w14:paraId="499F197F" w14:textId="2559271F" w:rsidR="00F61DF9" w:rsidRPr="00E97C2F" w:rsidRDefault="004A4794" w:rsidP="00F61DF9">
            <w:pPr>
              <w:pStyle w:val="Heading2"/>
              <w:contextualSpacing w:val="0"/>
              <w:outlineLvl w:val="1"/>
              <w:rPr>
                <w:rFonts w:ascii="Calibri Light" w:hAnsi="Calibri Light" w:cs="Calibri Light"/>
                <w:sz w:val="24"/>
                <w:szCs w:val="24"/>
              </w:rPr>
            </w:pPr>
            <w:r w:rsidRPr="00E97C2F">
              <w:rPr>
                <w:rFonts w:asciiTheme="majorHAnsi" w:hAnsiTheme="majorHAnsi" w:cs="Calibri Light"/>
                <w:color w:val="0070C0"/>
                <w:sz w:val="24"/>
                <w:szCs w:val="24"/>
              </w:rPr>
              <w:t>web Development bootcamp</w:t>
            </w:r>
            <w:r w:rsidR="003853E6" w:rsidRPr="00E97C2F">
              <w:rPr>
                <w:rFonts w:asciiTheme="majorHAnsi" w:hAnsiTheme="majorHAnsi" w:cs="Calibri Light"/>
                <w:color w:val="0070C0"/>
                <w:sz w:val="24"/>
                <w:szCs w:val="24"/>
              </w:rPr>
              <w:t xml:space="preserve"> </w:t>
            </w:r>
            <w:r w:rsidR="003853E6" w:rsidRPr="00E97C2F">
              <w:rPr>
                <w:rFonts w:ascii="Calibri Light" w:hAnsi="Calibri Light" w:cs="Calibri Light"/>
                <w:b w:val="0"/>
                <w:color w:val="auto"/>
                <w:sz w:val="24"/>
                <w:szCs w:val="24"/>
              </w:rPr>
              <w:sym w:font="Symbol" w:char="F0BD"/>
            </w:r>
            <w:r w:rsidR="003853E6" w:rsidRPr="00E97C2F">
              <w:rPr>
                <w:rFonts w:ascii="Calibri Light" w:hAnsi="Calibri Light" w:cs="Calibri Light"/>
                <w:b w:val="0"/>
                <w:color w:val="auto"/>
                <w:sz w:val="24"/>
                <w:szCs w:val="24"/>
              </w:rPr>
              <w:t xml:space="preserve"> </w:t>
            </w:r>
            <w:r w:rsidRPr="00E97C2F">
              <w:rPr>
                <w:rStyle w:val="SubtleReference"/>
                <w:rFonts w:ascii="Calibri Light" w:hAnsi="Calibri Light" w:cs="Calibri Light"/>
                <w:sz w:val="24"/>
                <w:szCs w:val="24"/>
              </w:rPr>
              <w:t>learningfuze</w:t>
            </w:r>
          </w:p>
          <w:p w14:paraId="77A20390" w14:textId="20977214" w:rsidR="00F61DF9" w:rsidRPr="006301AA" w:rsidRDefault="00423BF8" w:rsidP="00F61DF9">
            <w:pPr>
              <w:rPr>
                <w:rFonts w:ascii="Calibri Light" w:hAnsi="Calibri Light" w:cs="Calibri Light"/>
              </w:rPr>
            </w:pPr>
            <w:r w:rsidRPr="006301AA">
              <w:rPr>
                <w:rFonts w:ascii="Calibri Light" w:hAnsi="Calibri Light" w:cs="Calibri Light"/>
              </w:rPr>
              <w:t>Honors/Awards: Best Hackathon #2 Project</w:t>
            </w:r>
          </w:p>
        </w:tc>
      </w:tr>
    </w:tbl>
    <w:sdt>
      <w:sdtPr>
        <w:alias w:val="Skills:"/>
        <w:tag w:val="Skills:"/>
        <w:id w:val="-1392877668"/>
        <w:placeholder>
          <w:docPart w:val="35D3FE07839E41BEA5F11971C7190EC0"/>
        </w:placeholder>
        <w:temporary/>
        <w:showingPlcHdr/>
        <w15:appearance w15:val="hidden"/>
      </w:sdtPr>
      <w:sdtEndPr/>
      <w:sdtContent>
        <w:p w14:paraId="5C1186F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7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539"/>
        <w:gridCol w:w="4965"/>
      </w:tblGrid>
      <w:tr w:rsidR="003A0632" w:rsidRPr="006E1507" w14:paraId="695735DD" w14:textId="77777777" w:rsidTr="004A20B3">
        <w:trPr>
          <w:trHeight w:val="568"/>
        </w:trPr>
        <w:tc>
          <w:tcPr>
            <w:tcW w:w="4539" w:type="dxa"/>
          </w:tcPr>
          <w:p w14:paraId="1249846F" w14:textId="77777777" w:rsidR="00D4305C" w:rsidRPr="007403C3" w:rsidRDefault="00D4305C" w:rsidP="00A272C5">
            <w:pPr>
              <w:pStyle w:val="ListBullet"/>
              <w:numPr>
                <w:ilvl w:val="0"/>
                <w:numId w:val="21"/>
              </w:numPr>
              <w:spacing w:line="360" w:lineRule="exact"/>
              <w:rPr>
                <w:rFonts w:ascii="Calibri Light" w:hAnsi="Calibri Light" w:cs="Calibri Light"/>
                <w:sz w:val="24"/>
                <w:szCs w:val="24"/>
              </w:rPr>
            </w:pPr>
            <w:r w:rsidRPr="007403C3">
              <w:rPr>
                <w:rFonts w:ascii="Calibri Light" w:hAnsi="Calibri Light" w:cs="Calibri Light"/>
                <w:sz w:val="24"/>
                <w:szCs w:val="24"/>
              </w:rPr>
              <w:t>JavaScript, ES6, HTML5, CSS3, jQuery, AJAX</w:t>
            </w:r>
          </w:p>
          <w:p w14:paraId="1A7631C2" w14:textId="77777777" w:rsidR="00D4305C" w:rsidRPr="007403C3" w:rsidRDefault="00D4305C" w:rsidP="00A272C5">
            <w:pPr>
              <w:pStyle w:val="ListBullet"/>
              <w:numPr>
                <w:ilvl w:val="0"/>
                <w:numId w:val="21"/>
              </w:numPr>
              <w:spacing w:line="360" w:lineRule="exact"/>
              <w:rPr>
                <w:rFonts w:ascii="Calibri Light" w:hAnsi="Calibri Light" w:cs="Calibri Light"/>
                <w:sz w:val="24"/>
                <w:szCs w:val="24"/>
              </w:rPr>
            </w:pPr>
            <w:r w:rsidRPr="007403C3">
              <w:rPr>
                <w:rFonts w:ascii="Calibri Light" w:hAnsi="Calibri Light" w:cs="Calibri Light"/>
                <w:sz w:val="24"/>
                <w:szCs w:val="24"/>
              </w:rPr>
              <w:t>Bootstrap 4, AngularJS, React, Node.js, PHP</w:t>
            </w:r>
          </w:p>
          <w:p w14:paraId="7847B092" w14:textId="3592F865" w:rsidR="00CD2F38" w:rsidRPr="007403C3" w:rsidRDefault="00D4305C" w:rsidP="00A272C5">
            <w:pPr>
              <w:pStyle w:val="ListBullet"/>
              <w:numPr>
                <w:ilvl w:val="0"/>
                <w:numId w:val="21"/>
              </w:numPr>
              <w:spacing w:line="360" w:lineRule="exact"/>
            </w:pPr>
            <w:r w:rsidRPr="007403C3">
              <w:rPr>
                <w:rFonts w:ascii="Calibri Light" w:hAnsi="Calibri Light" w:cs="Calibri Light"/>
                <w:sz w:val="24"/>
                <w:szCs w:val="24"/>
              </w:rPr>
              <w:t>SQL, phpMyAdmin, MySQL</w:t>
            </w:r>
            <w:r w:rsidR="000E14A5" w:rsidRPr="007403C3">
              <w:rPr>
                <w:rFonts w:ascii="Calibri Light" w:hAnsi="Calibri Light" w:cs="Calibri Light"/>
                <w:sz w:val="24"/>
                <w:szCs w:val="24"/>
              </w:rPr>
              <w:t>, Firebase, AWS</w:t>
            </w:r>
          </w:p>
        </w:tc>
        <w:tc>
          <w:tcPr>
            <w:tcW w:w="4966" w:type="dxa"/>
            <w:tcMar>
              <w:left w:w="360" w:type="dxa"/>
            </w:tcMar>
          </w:tcPr>
          <w:p w14:paraId="29EDBB90" w14:textId="6A216210" w:rsidR="00C60351" w:rsidRPr="007403C3" w:rsidRDefault="000E14A5" w:rsidP="00A272C5">
            <w:pPr>
              <w:pStyle w:val="ListBullet"/>
              <w:numPr>
                <w:ilvl w:val="0"/>
                <w:numId w:val="22"/>
              </w:numPr>
              <w:spacing w:line="360" w:lineRule="exact"/>
              <w:rPr>
                <w:rFonts w:ascii="Calibri Light" w:hAnsi="Calibri Light" w:cs="Calibri Light"/>
                <w:sz w:val="24"/>
                <w:szCs w:val="24"/>
              </w:rPr>
            </w:pPr>
            <w:r w:rsidRPr="007403C3">
              <w:rPr>
                <w:rFonts w:ascii="Calibri Light" w:hAnsi="Calibri Light" w:cs="Calibri Light"/>
                <w:sz w:val="24"/>
                <w:szCs w:val="24"/>
              </w:rPr>
              <w:t>C/C++, Java, Python, C#</w:t>
            </w:r>
          </w:p>
          <w:p w14:paraId="20414DCB" w14:textId="52F340CA" w:rsidR="00C60351" w:rsidRPr="007403C3" w:rsidRDefault="000E14A5" w:rsidP="00A272C5">
            <w:pPr>
              <w:pStyle w:val="ListBullet"/>
              <w:numPr>
                <w:ilvl w:val="0"/>
                <w:numId w:val="22"/>
              </w:numPr>
              <w:spacing w:line="360" w:lineRule="exact"/>
              <w:rPr>
                <w:rFonts w:ascii="Calibri Light" w:hAnsi="Calibri Light" w:cs="Calibri Light"/>
                <w:sz w:val="24"/>
                <w:szCs w:val="24"/>
              </w:rPr>
            </w:pPr>
            <w:r w:rsidRPr="007403C3">
              <w:rPr>
                <w:rFonts w:ascii="Calibri Light" w:hAnsi="Calibri Light" w:cs="Calibri Light"/>
                <w:sz w:val="24"/>
                <w:szCs w:val="24"/>
              </w:rPr>
              <w:t>GitHub, VS Code, MeisterTask</w:t>
            </w:r>
            <w:r w:rsidR="00621F0D" w:rsidRPr="007403C3">
              <w:rPr>
                <w:rFonts w:ascii="Calibri Light" w:hAnsi="Calibri Light" w:cs="Calibri Light"/>
                <w:sz w:val="24"/>
                <w:szCs w:val="24"/>
              </w:rPr>
              <w:t>, Postman</w:t>
            </w:r>
          </w:p>
          <w:p w14:paraId="7F8696E1" w14:textId="3BA84D23" w:rsidR="001E3120" w:rsidRPr="007403C3" w:rsidRDefault="000E14A5" w:rsidP="00A272C5">
            <w:pPr>
              <w:pStyle w:val="ListBullet"/>
              <w:numPr>
                <w:ilvl w:val="0"/>
                <w:numId w:val="22"/>
              </w:numPr>
              <w:spacing w:line="360" w:lineRule="exact"/>
            </w:pPr>
            <w:r w:rsidRPr="007403C3">
              <w:rPr>
                <w:rFonts w:ascii="Calibri Light" w:hAnsi="Calibri Light" w:cs="Calibri Light"/>
                <w:sz w:val="24"/>
                <w:szCs w:val="24"/>
              </w:rPr>
              <w:t>Data Structures, Algorithms, Agile, OOP</w:t>
            </w:r>
          </w:p>
        </w:tc>
      </w:tr>
    </w:tbl>
    <w:p w14:paraId="51BA5080" w14:textId="5A29DCB4" w:rsidR="00D51F43" w:rsidRPr="00CF1A49" w:rsidRDefault="00CD2F38" w:rsidP="00D51F43">
      <w:pPr>
        <w:pStyle w:val="Heading1"/>
      </w:pPr>
      <w:r>
        <w:t>Apps</w:t>
      </w:r>
    </w:p>
    <w:tbl>
      <w:tblPr>
        <w:tblStyle w:val="TableGrid"/>
        <w:tblW w:w="517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660"/>
      </w:tblGrid>
      <w:tr w:rsidR="00D51F43" w:rsidRPr="00CF1A49" w14:paraId="0E622CD3" w14:textId="77777777" w:rsidTr="004A20B3">
        <w:trPr>
          <w:trHeight w:val="815"/>
        </w:trPr>
        <w:tc>
          <w:tcPr>
            <w:tcW w:w="9660" w:type="dxa"/>
          </w:tcPr>
          <w:p w14:paraId="21E914E3" w14:textId="6483CB1E" w:rsidR="00D51F43" w:rsidRPr="00E97C2F" w:rsidRDefault="003853E6" w:rsidP="00244B21">
            <w:pPr>
              <w:pStyle w:val="Heading2"/>
              <w:contextualSpacing w:val="0"/>
              <w:outlineLvl w:val="1"/>
              <w:rPr>
                <w:rFonts w:ascii="Calibri Light" w:hAnsi="Calibri Light" w:cs="Calibri Light"/>
                <w:sz w:val="24"/>
                <w:szCs w:val="24"/>
              </w:rPr>
            </w:pPr>
            <w:r w:rsidRPr="00E97C2F">
              <w:rPr>
                <w:rFonts w:asciiTheme="majorHAnsi" w:hAnsiTheme="majorHAnsi" w:cs="Calibri Light"/>
                <w:color w:val="auto"/>
                <w:sz w:val="24"/>
                <w:szCs w:val="24"/>
              </w:rPr>
              <w:t>Disaster Tracker</w:t>
            </w:r>
            <w:r w:rsidR="00C933CA" w:rsidRPr="00E97C2F">
              <w:rPr>
                <w:rFonts w:ascii="Calibri Light" w:hAnsi="Calibri Light" w:cs="Calibri Light"/>
                <w:b w:val="0"/>
                <w:color w:val="auto"/>
                <w:sz w:val="24"/>
                <w:szCs w:val="24"/>
              </w:rPr>
              <w:sym w:font="Symbol" w:char="F0BD"/>
            </w:r>
            <w:r w:rsidR="00C933CA" w:rsidRPr="00E97C2F">
              <w:rPr>
                <w:rFonts w:ascii="Calibri Light" w:hAnsi="Calibri Light" w:cs="Calibri Light"/>
                <w:b w:val="0"/>
                <w:color w:val="0070C0"/>
                <w:sz w:val="24"/>
                <w:szCs w:val="24"/>
              </w:rPr>
              <w:t xml:space="preserve"> </w:t>
            </w:r>
            <w:hyperlink r:id="rId11" w:history="1">
              <w:r w:rsidR="00C933CA" w:rsidRPr="00E97C2F">
                <w:rPr>
                  <w:rStyle w:val="Hyperlink"/>
                  <w:rFonts w:ascii="Calibri Light" w:hAnsi="Calibri Light" w:cs="Calibri Light"/>
                  <w:b w:val="0"/>
                  <w:color w:val="0070C0"/>
                  <w:sz w:val="24"/>
                  <w:szCs w:val="24"/>
                  <w:u w:val="none"/>
                </w:rPr>
                <w:t>Live</w:t>
              </w:r>
            </w:hyperlink>
            <w:r w:rsidR="00C933CA" w:rsidRPr="00E97C2F">
              <w:rPr>
                <w:rFonts w:ascii="Calibri Light" w:hAnsi="Calibri Light" w:cs="Calibri Light"/>
                <w:b w:val="0"/>
                <w:color w:val="0070C0"/>
                <w:sz w:val="24"/>
                <w:szCs w:val="24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b w:val="0"/>
                  <w:color w:val="0070C0"/>
                  <w:sz w:val="24"/>
                  <w:szCs w:val="24"/>
                </w:rPr>
                <w:alias w:val="Divider dot:"/>
                <w:tag w:val="Divider dot:"/>
                <w:id w:val="1126974906"/>
                <w:placeholder>
                  <w:docPart w:val="7898DECCB146473CB5D933354C7C6851"/>
                </w:placeholder>
                <w:temporary/>
                <w:showingPlcHdr/>
                <w15:appearance w15:val="hidden"/>
              </w:sdtPr>
              <w:sdtContent>
                <w:r w:rsidR="00C933CA" w:rsidRPr="00E97C2F">
                  <w:rPr>
                    <w:rFonts w:ascii="Calibri Light" w:hAnsi="Calibri Light" w:cs="Calibri Light"/>
                    <w:b w:val="0"/>
                    <w:color w:val="0070C0"/>
                    <w:sz w:val="24"/>
                    <w:szCs w:val="24"/>
                  </w:rPr>
                  <w:t>·</w:t>
                </w:r>
              </w:sdtContent>
            </w:sdt>
            <w:r w:rsidR="00C933CA" w:rsidRPr="00E97C2F">
              <w:rPr>
                <w:rFonts w:ascii="Calibri Light" w:hAnsi="Calibri Light" w:cs="Calibri Light"/>
                <w:b w:val="0"/>
                <w:color w:val="0070C0"/>
                <w:sz w:val="24"/>
                <w:szCs w:val="24"/>
              </w:rPr>
              <w:t xml:space="preserve"> </w:t>
            </w:r>
            <w:hyperlink r:id="rId12" w:history="1">
              <w:r w:rsidR="00C933CA" w:rsidRPr="00E97C2F">
                <w:rPr>
                  <w:rStyle w:val="Hyperlink"/>
                  <w:rFonts w:ascii="Calibri Light" w:hAnsi="Calibri Light" w:cs="Calibri Light"/>
                  <w:b w:val="0"/>
                  <w:color w:val="0070C0"/>
                  <w:sz w:val="24"/>
                  <w:szCs w:val="24"/>
                  <w:u w:val="none"/>
                </w:rPr>
                <w:t>github</w:t>
              </w:r>
            </w:hyperlink>
          </w:p>
          <w:p w14:paraId="52DD50F1" w14:textId="29902304" w:rsidR="00D51F43" w:rsidRPr="007403C3" w:rsidRDefault="004D72CE" w:rsidP="007403C3">
            <w:pPr>
              <w:pStyle w:val="ListParagraph"/>
              <w:numPr>
                <w:ilvl w:val="0"/>
                <w:numId w:val="33"/>
              </w:numPr>
              <w:spacing w:line="320" w:lineRule="exact"/>
              <w:rPr>
                <w:rFonts w:ascii="Calibri Light" w:hAnsi="Calibri Light" w:cs="Calibri Light"/>
              </w:rPr>
            </w:pPr>
            <w:r w:rsidRPr="007403C3">
              <w:rPr>
                <w:rFonts w:ascii="Calibri Light" w:hAnsi="Calibri Light" w:cs="Calibri Light"/>
              </w:rPr>
              <w:t xml:space="preserve">Technologies – </w:t>
            </w:r>
            <w:r w:rsidR="00C933CA" w:rsidRPr="007403C3">
              <w:rPr>
                <w:rFonts w:ascii="Calibri Light" w:hAnsi="Calibri Light" w:cs="Calibri Light"/>
              </w:rPr>
              <w:t xml:space="preserve">JS, HTML, CSS, </w:t>
            </w:r>
            <w:r w:rsidR="002E7723">
              <w:rPr>
                <w:rFonts w:ascii="Calibri Light" w:hAnsi="Calibri Light" w:cs="Calibri Light"/>
              </w:rPr>
              <w:t>APIs</w:t>
            </w:r>
          </w:p>
          <w:p w14:paraId="05D31891" w14:textId="13506BC0" w:rsidR="00C933CA" w:rsidRPr="00CF1A49" w:rsidRDefault="004D72CE" w:rsidP="007403C3">
            <w:pPr>
              <w:pStyle w:val="ListParagraph"/>
              <w:numPr>
                <w:ilvl w:val="0"/>
                <w:numId w:val="33"/>
              </w:numPr>
              <w:spacing w:line="320" w:lineRule="exact"/>
            </w:pPr>
            <w:r w:rsidRPr="007403C3">
              <w:rPr>
                <w:rFonts w:ascii="Calibri Light" w:hAnsi="Calibri Light" w:cs="Calibri Light"/>
              </w:rPr>
              <w:t xml:space="preserve">Role – </w:t>
            </w:r>
            <w:r w:rsidR="002E7723">
              <w:rPr>
                <w:rFonts w:ascii="Calibri Light" w:hAnsi="Calibri Light" w:cs="Calibri Light"/>
              </w:rPr>
              <w:t>Front</w:t>
            </w:r>
            <w:r w:rsidRPr="007403C3">
              <w:rPr>
                <w:rFonts w:ascii="Calibri Light" w:hAnsi="Calibri Light" w:cs="Calibri Light"/>
              </w:rPr>
              <w:t>end Developer</w:t>
            </w:r>
          </w:p>
        </w:tc>
      </w:tr>
      <w:tr w:rsidR="00D51F43" w:rsidRPr="00CF1A49" w14:paraId="2A1A0561" w14:textId="77777777" w:rsidTr="004A20B3">
        <w:trPr>
          <w:trHeight w:val="869"/>
        </w:trPr>
        <w:tc>
          <w:tcPr>
            <w:tcW w:w="9660" w:type="dxa"/>
            <w:tcMar>
              <w:top w:w="216" w:type="dxa"/>
            </w:tcMar>
          </w:tcPr>
          <w:p w14:paraId="745E9FEA" w14:textId="69EEAAF3" w:rsidR="00C933CA" w:rsidRPr="00E97C2F" w:rsidRDefault="00C933CA" w:rsidP="00C933CA">
            <w:pPr>
              <w:pStyle w:val="Heading2"/>
              <w:contextualSpacing w:val="0"/>
              <w:outlineLvl w:val="1"/>
              <w:rPr>
                <w:rFonts w:ascii="Calibri Light" w:hAnsi="Calibri Light" w:cs="Calibri Light"/>
                <w:sz w:val="24"/>
                <w:szCs w:val="24"/>
              </w:rPr>
            </w:pPr>
            <w:r w:rsidRPr="00E97C2F">
              <w:rPr>
                <w:rFonts w:asciiTheme="majorHAnsi" w:hAnsiTheme="majorHAnsi" w:cs="Calibri Light"/>
                <w:color w:val="auto"/>
                <w:sz w:val="24"/>
                <w:szCs w:val="24"/>
              </w:rPr>
              <w:t>S</w:t>
            </w:r>
            <w:r w:rsidRPr="00E97C2F">
              <w:rPr>
                <w:rFonts w:asciiTheme="majorHAnsi" w:hAnsiTheme="majorHAnsi" w:cs="Calibri Light"/>
                <w:color w:val="auto"/>
                <w:sz w:val="24"/>
                <w:szCs w:val="24"/>
              </w:rPr>
              <w:t>quirrel Receipts</w:t>
            </w:r>
            <w:r w:rsidRPr="00E97C2F">
              <w:rPr>
                <w:rFonts w:ascii="Calibri Light" w:hAnsi="Calibri Light" w:cs="Calibri Light"/>
                <w:b w:val="0"/>
                <w:color w:val="auto"/>
                <w:sz w:val="24"/>
                <w:szCs w:val="24"/>
              </w:rPr>
              <w:sym w:font="Symbol" w:char="F0BD"/>
            </w:r>
            <w:r w:rsidRPr="00E97C2F">
              <w:rPr>
                <w:rFonts w:ascii="Calibri Light" w:hAnsi="Calibri Light" w:cs="Calibri Light"/>
                <w:b w:val="0"/>
                <w:color w:val="0070C0"/>
                <w:sz w:val="24"/>
                <w:szCs w:val="24"/>
              </w:rPr>
              <w:t xml:space="preserve"> </w:t>
            </w:r>
            <w:hyperlink r:id="rId13" w:history="1">
              <w:r w:rsidRPr="00E97C2F">
                <w:rPr>
                  <w:rStyle w:val="Hyperlink"/>
                  <w:rFonts w:ascii="Calibri Light" w:hAnsi="Calibri Light" w:cs="Calibri Light"/>
                  <w:b w:val="0"/>
                  <w:color w:val="0070C0"/>
                  <w:sz w:val="24"/>
                  <w:szCs w:val="24"/>
                  <w:u w:val="none"/>
                </w:rPr>
                <w:t>Live</w:t>
              </w:r>
            </w:hyperlink>
            <w:r w:rsidRPr="00E97C2F">
              <w:rPr>
                <w:rFonts w:ascii="Calibri Light" w:hAnsi="Calibri Light" w:cs="Calibri Light"/>
                <w:b w:val="0"/>
                <w:color w:val="0070C0"/>
                <w:sz w:val="24"/>
                <w:szCs w:val="24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b w:val="0"/>
                  <w:color w:val="0070C0"/>
                  <w:sz w:val="24"/>
                  <w:szCs w:val="24"/>
                </w:rPr>
                <w:alias w:val="Divider dot:"/>
                <w:tag w:val="Divider dot:"/>
                <w:id w:val="-52467880"/>
                <w:placeholder>
                  <w:docPart w:val="B7BA03694B5A45729DB6932BF1471AA8"/>
                </w:placeholder>
                <w:temporary/>
                <w:showingPlcHdr/>
                <w15:appearance w15:val="hidden"/>
              </w:sdtPr>
              <w:sdtContent>
                <w:r w:rsidRPr="00E97C2F">
                  <w:rPr>
                    <w:rFonts w:ascii="Calibri Light" w:hAnsi="Calibri Light" w:cs="Calibri Light"/>
                    <w:b w:val="0"/>
                    <w:color w:val="0070C0"/>
                    <w:sz w:val="24"/>
                    <w:szCs w:val="24"/>
                  </w:rPr>
                  <w:t>·</w:t>
                </w:r>
              </w:sdtContent>
            </w:sdt>
            <w:r w:rsidRPr="00E97C2F">
              <w:rPr>
                <w:rFonts w:ascii="Calibri Light" w:hAnsi="Calibri Light" w:cs="Calibri Light"/>
                <w:b w:val="0"/>
                <w:color w:val="0070C0"/>
                <w:sz w:val="24"/>
                <w:szCs w:val="24"/>
              </w:rPr>
              <w:t xml:space="preserve"> </w:t>
            </w:r>
            <w:hyperlink r:id="rId14" w:history="1">
              <w:r w:rsidRPr="00E97C2F">
                <w:rPr>
                  <w:rStyle w:val="Hyperlink"/>
                  <w:rFonts w:ascii="Calibri Light" w:hAnsi="Calibri Light" w:cs="Calibri Light"/>
                  <w:b w:val="0"/>
                  <w:color w:val="0070C0"/>
                  <w:sz w:val="24"/>
                  <w:szCs w:val="24"/>
                  <w:u w:val="none"/>
                </w:rPr>
                <w:t>github</w:t>
              </w:r>
            </w:hyperlink>
          </w:p>
          <w:p w14:paraId="7F838BED" w14:textId="2293CABE" w:rsidR="004D72CE" w:rsidRPr="007403C3" w:rsidRDefault="004D72CE" w:rsidP="007403C3">
            <w:pPr>
              <w:pStyle w:val="ListParagraph"/>
              <w:numPr>
                <w:ilvl w:val="0"/>
                <w:numId w:val="34"/>
              </w:numPr>
              <w:spacing w:line="320" w:lineRule="exact"/>
              <w:rPr>
                <w:rFonts w:ascii="Calibri Light" w:hAnsi="Calibri Light" w:cs="Calibri Light"/>
              </w:rPr>
            </w:pPr>
            <w:r w:rsidRPr="007403C3">
              <w:rPr>
                <w:rFonts w:ascii="Calibri Light" w:hAnsi="Calibri Light" w:cs="Calibri Light"/>
              </w:rPr>
              <w:t xml:space="preserve">Technologies – JS, HTML, CSS, </w:t>
            </w:r>
            <w:r w:rsidRPr="007403C3">
              <w:rPr>
                <w:rFonts w:ascii="Calibri Light" w:hAnsi="Calibri Light" w:cs="Calibri Light"/>
              </w:rPr>
              <w:t xml:space="preserve">Node.js, MySQL, </w:t>
            </w:r>
            <w:r w:rsidR="00621F0D" w:rsidRPr="007403C3">
              <w:rPr>
                <w:rFonts w:ascii="Calibri Light" w:hAnsi="Calibri Light" w:cs="Calibri Light"/>
              </w:rPr>
              <w:t xml:space="preserve">React, </w:t>
            </w:r>
            <w:r w:rsidR="000552C7" w:rsidRPr="007403C3">
              <w:rPr>
                <w:rFonts w:ascii="Calibri Light" w:hAnsi="Calibri Light" w:cs="Calibri Light"/>
              </w:rPr>
              <w:t>Express</w:t>
            </w:r>
            <w:bookmarkStart w:id="0" w:name="_GoBack"/>
            <w:bookmarkEnd w:id="0"/>
          </w:p>
          <w:p w14:paraId="37935469" w14:textId="61F822C8" w:rsidR="00D51F43" w:rsidRPr="007403C3" w:rsidRDefault="00621F0D" w:rsidP="007403C3">
            <w:pPr>
              <w:pStyle w:val="ListParagraph"/>
              <w:numPr>
                <w:ilvl w:val="0"/>
                <w:numId w:val="34"/>
              </w:numPr>
              <w:spacing w:line="320" w:lineRule="exact"/>
              <w:rPr>
                <w:rFonts w:ascii="Calibri Light" w:hAnsi="Calibri Light" w:cs="Calibri Light"/>
              </w:rPr>
            </w:pPr>
            <w:proofErr w:type="spellStart"/>
            <w:r w:rsidRPr="007403C3">
              <w:rPr>
                <w:rFonts w:ascii="Calibri Light" w:hAnsi="Calibri Light" w:cs="Calibri Light"/>
              </w:rPr>
              <w:t>Role</w:t>
            </w:r>
            <w:proofErr w:type="spellEnd"/>
            <w:r w:rsidRPr="007403C3">
              <w:rPr>
                <w:rFonts w:ascii="Calibri Light" w:hAnsi="Calibri Light" w:cs="Calibri Light"/>
              </w:rPr>
              <w:t xml:space="preserve"> – Backend Developer</w:t>
            </w:r>
          </w:p>
        </w:tc>
      </w:tr>
    </w:tbl>
    <w:p w14:paraId="63036A52" w14:textId="77777777" w:rsidR="00CD2F38" w:rsidRPr="00CF1A49" w:rsidRDefault="00CD2F38" w:rsidP="00CD2F38">
      <w:pPr>
        <w:pStyle w:val="Heading1"/>
      </w:pPr>
      <w:sdt>
        <w:sdtPr>
          <w:alias w:val="Experience:"/>
          <w:tag w:val="Experience:"/>
          <w:id w:val="1030765487"/>
          <w:placeholder>
            <w:docPart w:val="1673151CCCDC461D917E0330D922529F"/>
          </w:placeholder>
          <w:temporary/>
          <w:showingPlcHdr/>
          <w15:appearance w15:val="hidden"/>
        </w:sdtPr>
        <w:sdtContent>
          <w:r w:rsidRPr="00CF1A49">
            <w:t>Experience</w:t>
          </w:r>
        </w:sdtContent>
      </w:sdt>
    </w:p>
    <w:tbl>
      <w:tblPr>
        <w:tblStyle w:val="TableGrid"/>
        <w:tblW w:w="516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636"/>
      </w:tblGrid>
      <w:tr w:rsidR="00CD2F38" w:rsidRPr="00CF1A49" w14:paraId="3C3094DA" w14:textId="77777777" w:rsidTr="004A20B3">
        <w:trPr>
          <w:trHeight w:val="652"/>
        </w:trPr>
        <w:tc>
          <w:tcPr>
            <w:tcW w:w="9635" w:type="dxa"/>
          </w:tcPr>
          <w:p w14:paraId="1512B358" w14:textId="5FF1432F" w:rsidR="00CD2F38" w:rsidRPr="007403C3" w:rsidRDefault="001F3648" w:rsidP="00427821">
            <w:pPr>
              <w:pStyle w:val="Heading3"/>
              <w:contextualSpacing w:val="0"/>
              <w:outlineLvl w:val="2"/>
              <w:rPr>
                <w:rFonts w:asciiTheme="majorHAnsi" w:hAnsiTheme="majorHAnsi"/>
              </w:rPr>
            </w:pPr>
            <w:r w:rsidRPr="007403C3">
              <w:rPr>
                <w:rFonts w:asciiTheme="majorHAnsi" w:hAnsiTheme="majorHAnsi"/>
              </w:rPr>
              <w:t>2014-2015</w:t>
            </w:r>
          </w:p>
          <w:p w14:paraId="0976EB7F" w14:textId="0AD7663C" w:rsidR="00CD2F38" w:rsidRPr="007403C3" w:rsidRDefault="007403C3" w:rsidP="0042782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403C3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STEM </w:t>
            </w:r>
            <w:r w:rsidR="001F3648" w:rsidRPr="007403C3">
              <w:rPr>
                <w:rFonts w:asciiTheme="majorHAnsi" w:hAnsiTheme="majorHAnsi"/>
                <w:color w:val="auto"/>
                <w:sz w:val="24"/>
                <w:szCs w:val="24"/>
              </w:rPr>
              <w:t>Tutor</w:t>
            </w:r>
            <w:r w:rsidR="00E97C2F" w:rsidRPr="007403C3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E97C2F" w:rsidRPr="007403C3">
              <w:rPr>
                <w:rFonts w:ascii="Calibri Light" w:hAnsi="Calibri Light" w:cs="Calibri Light"/>
                <w:b w:val="0"/>
                <w:color w:val="auto"/>
                <w:sz w:val="24"/>
                <w:szCs w:val="24"/>
              </w:rPr>
              <w:sym w:font="Symbol" w:char="F0BD"/>
            </w:r>
            <w:r w:rsidR="00CD2F38" w:rsidRPr="007403C3">
              <w:rPr>
                <w:color w:val="auto"/>
                <w:sz w:val="24"/>
                <w:szCs w:val="24"/>
              </w:rPr>
              <w:t xml:space="preserve"> </w:t>
            </w:r>
            <w:r w:rsidR="001F3648" w:rsidRPr="007403C3">
              <w:rPr>
                <w:rStyle w:val="SubtleReference"/>
                <w:sz w:val="24"/>
                <w:szCs w:val="24"/>
              </w:rPr>
              <w:t>Allan Hancock College</w:t>
            </w:r>
          </w:p>
          <w:p w14:paraId="32352747" w14:textId="71A39916" w:rsidR="00CD2F38" w:rsidRPr="007403C3" w:rsidRDefault="003853E6" w:rsidP="007403C3">
            <w:pPr>
              <w:rPr>
                <w:rFonts w:ascii="Calibri Light" w:hAnsi="Calibri Light" w:cs="Calibri Light"/>
              </w:rPr>
            </w:pPr>
            <w:r w:rsidRPr="007403C3">
              <w:rPr>
                <w:rFonts w:ascii="Calibri Light" w:hAnsi="Calibri Light" w:cs="Calibri Light"/>
              </w:rPr>
              <w:t>Helped students with math (Algebra/Trig/Calculus) and computer science (C++ and Java)</w:t>
            </w:r>
          </w:p>
        </w:tc>
      </w:tr>
      <w:tr w:rsidR="00CD2F38" w:rsidRPr="00CF1A49" w14:paraId="17490F8B" w14:textId="77777777" w:rsidTr="004A20B3">
        <w:trPr>
          <w:trHeight w:val="642"/>
        </w:trPr>
        <w:tc>
          <w:tcPr>
            <w:tcW w:w="9635" w:type="dxa"/>
            <w:tcMar>
              <w:top w:w="216" w:type="dxa"/>
            </w:tcMar>
          </w:tcPr>
          <w:p w14:paraId="2ECB42AB" w14:textId="5B2F77A8" w:rsidR="00CD2F38" w:rsidRPr="007403C3" w:rsidRDefault="001F3648" w:rsidP="00427821">
            <w:pPr>
              <w:pStyle w:val="Heading3"/>
              <w:contextualSpacing w:val="0"/>
              <w:outlineLvl w:val="2"/>
              <w:rPr>
                <w:rFonts w:asciiTheme="majorHAnsi" w:hAnsiTheme="majorHAnsi"/>
              </w:rPr>
            </w:pPr>
            <w:r w:rsidRPr="007403C3">
              <w:rPr>
                <w:rFonts w:asciiTheme="majorHAnsi" w:hAnsiTheme="majorHAnsi"/>
              </w:rPr>
              <w:t>2014</w:t>
            </w:r>
          </w:p>
          <w:p w14:paraId="46C95AEF" w14:textId="5C2CA548" w:rsidR="00CD2F38" w:rsidRPr="007403C3" w:rsidRDefault="001F3648" w:rsidP="0042782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403C3">
              <w:rPr>
                <w:rFonts w:asciiTheme="majorHAnsi" w:hAnsiTheme="majorHAnsi"/>
                <w:color w:val="auto"/>
                <w:sz w:val="24"/>
                <w:szCs w:val="24"/>
              </w:rPr>
              <w:t>Volunteer Instructor</w:t>
            </w:r>
            <w:r w:rsidR="007403C3" w:rsidRPr="007403C3">
              <w:rPr>
                <w:color w:val="auto"/>
                <w:sz w:val="24"/>
                <w:szCs w:val="24"/>
              </w:rPr>
              <w:t xml:space="preserve"> </w:t>
            </w:r>
            <w:r w:rsidR="007403C3" w:rsidRPr="007403C3">
              <w:rPr>
                <w:rFonts w:ascii="Calibri Light" w:hAnsi="Calibri Light" w:cs="Calibri Light"/>
                <w:b w:val="0"/>
                <w:color w:val="auto"/>
                <w:sz w:val="24"/>
                <w:szCs w:val="24"/>
              </w:rPr>
              <w:sym w:font="Symbol" w:char="F0BD"/>
            </w:r>
            <w:r w:rsidR="00CD2F38" w:rsidRPr="007403C3">
              <w:rPr>
                <w:color w:val="auto"/>
                <w:sz w:val="24"/>
                <w:szCs w:val="24"/>
              </w:rPr>
              <w:t xml:space="preserve"> </w:t>
            </w:r>
            <w:r w:rsidRPr="007403C3">
              <w:rPr>
                <w:rStyle w:val="SubtleReference"/>
                <w:sz w:val="24"/>
                <w:szCs w:val="24"/>
              </w:rPr>
              <w:t>Vandenberg Middle School</w:t>
            </w:r>
          </w:p>
          <w:p w14:paraId="35B2613C" w14:textId="2C34C59F" w:rsidR="00CD2F38" w:rsidRDefault="003853E6" w:rsidP="003853E6">
            <w:r w:rsidRPr="003853E6">
              <w:rPr>
                <w:rFonts w:ascii="Calibri Light" w:hAnsi="Calibri Light" w:cs="Calibri Light"/>
              </w:rPr>
              <w:t>Taught kids the fundamentals of programming through a program called “Scratch”</w:t>
            </w:r>
          </w:p>
        </w:tc>
      </w:tr>
    </w:tbl>
    <w:p w14:paraId="02E23FCE" w14:textId="7EE39B2D" w:rsidR="00B51D1B" w:rsidRPr="006E1507" w:rsidRDefault="00B51D1B" w:rsidP="00CD2F38">
      <w:pPr>
        <w:pStyle w:val="Heading1"/>
      </w:pPr>
    </w:p>
    <w:sectPr w:rsidR="00B51D1B" w:rsidRPr="006E1507" w:rsidSect="001F3648">
      <w:footerReference w:type="default" r:id="rId15"/>
      <w:headerReference w:type="first" r:id="rId16"/>
      <w:pgSz w:w="12240" w:h="15840" w:code="1"/>
      <w:pgMar w:top="950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1E6F3" w14:textId="77777777" w:rsidR="00CA6701" w:rsidRDefault="00CA6701" w:rsidP="0068194B">
      <w:r>
        <w:separator/>
      </w:r>
    </w:p>
    <w:p w14:paraId="38D5C3BB" w14:textId="77777777" w:rsidR="00CA6701" w:rsidRDefault="00CA6701"/>
    <w:p w14:paraId="7BC2B366" w14:textId="77777777" w:rsidR="00CA6701" w:rsidRDefault="00CA6701"/>
  </w:endnote>
  <w:endnote w:type="continuationSeparator" w:id="0">
    <w:p w14:paraId="1BFF9F55" w14:textId="77777777" w:rsidR="00CA6701" w:rsidRDefault="00CA6701" w:rsidP="0068194B">
      <w:r>
        <w:continuationSeparator/>
      </w:r>
    </w:p>
    <w:p w14:paraId="3890444A" w14:textId="77777777" w:rsidR="00CA6701" w:rsidRDefault="00CA6701"/>
    <w:p w14:paraId="11989E82" w14:textId="77777777" w:rsidR="00CA6701" w:rsidRDefault="00CA67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89A3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D977C" w14:textId="77777777" w:rsidR="00CA6701" w:rsidRDefault="00CA6701" w:rsidP="0068194B">
      <w:r>
        <w:separator/>
      </w:r>
    </w:p>
    <w:p w14:paraId="7A2970FF" w14:textId="77777777" w:rsidR="00CA6701" w:rsidRDefault="00CA6701"/>
    <w:p w14:paraId="22E0D7B5" w14:textId="77777777" w:rsidR="00CA6701" w:rsidRDefault="00CA6701"/>
  </w:footnote>
  <w:footnote w:type="continuationSeparator" w:id="0">
    <w:p w14:paraId="2CB2D8A4" w14:textId="77777777" w:rsidR="00CA6701" w:rsidRDefault="00CA6701" w:rsidP="0068194B">
      <w:r>
        <w:continuationSeparator/>
      </w:r>
    </w:p>
    <w:p w14:paraId="642DD6BB" w14:textId="77777777" w:rsidR="00CA6701" w:rsidRDefault="00CA6701"/>
    <w:p w14:paraId="4D93A4E4" w14:textId="77777777" w:rsidR="00CA6701" w:rsidRDefault="00CA67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82F8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BD0403" wp14:editId="594FDA1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03420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BB221D"/>
    <w:multiLevelType w:val="hybridMultilevel"/>
    <w:tmpl w:val="DCE01636"/>
    <w:lvl w:ilvl="0" w:tplc="BE926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656313E"/>
    <w:multiLevelType w:val="hybridMultilevel"/>
    <w:tmpl w:val="8F4AAF82"/>
    <w:lvl w:ilvl="0" w:tplc="BE926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077362"/>
    <w:multiLevelType w:val="hybridMultilevel"/>
    <w:tmpl w:val="9C74BF92"/>
    <w:lvl w:ilvl="0" w:tplc="BE926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23F26A2"/>
    <w:multiLevelType w:val="hybridMultilevel"/>
    <w:tmpl w:val="B15A72D2"/>
    <w:lvl w:ilvl="0" w:tplc="BE926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D65B0F"/>
    <w:multiLevelType w:val="hybridMultilevel"/>
    <w:tmpl w:val="3926F6FE"/>
    <w:lvl w:ilvl="0" w:tplc="2B2CA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3E3BA3"/>
    <w:multiLevelType w:val="hybridMultilevel"/>
    <w:tmpl w:val="4716994C"/>
    <w:lvl w:ilvl="0" w:tplc="BE926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A862353"/>
    <w:multiLevelType w:val="hybridMultilevel"/>
    <w:tmpl w:val="D9F2DB2C"/>
    <w:lvl w:ilvl="0" w:tplc="BE926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BD1133E"/>
    <w:multiLevelType w:val="multilevel"/>
    <w:tmpl w:val="C57EF4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  <w:u w:color="5943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41675A7E"/>
    <w:multiLevelType w:val="hybridMultilevel"/>
    <w:tmpl w:val="CC14CF62"/>
    <w:lvl w:ilvl="0" w:tplc="BE926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C51D1"/>
    <w:multiLevelType w:val="multilevel"/>
    <w:tmpl w:val="121AE5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4300"/>
        <w:sz w:val="24"/>
        <w:u w:color="5943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 w15:restartNumberingAfterBreak="0">
    <w:nsid w:val="4C3C67A5"/>
    <w:multiLevelType w:val="hybridMultilevel"/>
    <w:tmpl w:val="EBACC2F0"/>
    <w:lvl w:ilvl="0" w:tplc="2B2CA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C672ABC"/>
    <w:multiLevelType w:val="hybridMultilevel"/>
    <w:tmpl w:val="720A7802"/>
    <w:lvl w:ilvl="0" w:tplc="BE926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36FBE"/>
    <w:multiLevelType w:val="multilevel"/>
    <w:tmpl w:val="5220E6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  <w:u w:color="5943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5110BCF"/>
    <w:multiLevelType w:val="hybridMultilevel"/>
    <w:tmpl w:val="672A4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6A0A34"/>
    <w:multiLevelType w:val="hybridMultilevel"/>
    <w:tmpl w:val="3F423A68"/>
    <w:lvl w:ilvl="0" w:tplc="BE926E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1159DE"/>
    <w:multiLevelType w:val="multilevel"/>
    <w:tmpl w:val="C04222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4300"/>
        <w:sz w:val="24"/>
        <w:u w:color="5943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 w15:restartNumberingAfterBreak="0">
    <w:nsid w:val="6BB001AF"/>
    <w:multiLevelType w:val="hybridMultilevel"/>
    <w:tmpl w:val="96328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146FA0"/>
    <w:multiLevelType w:val="hybridMultilevel"/>
    <w:tmpl w:val="3FC03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DB0BA5"/>
    <w:multiLevelType w:val="hybridMultilevel"/>
    <w:tmpl w:val="EC60A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6E4D43"/>
    <w:multiLevelType w:val="hybridMultilevel"/>
    <w:tmpl w:val="92C661DA"/>
    <w:lvl w:ilvl="0" w:tplc="80AE24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color="5943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AC4E6A"/>
    <w:multiLevelType w:val="hybridMultilevel"/>
    <w:tmpl w:val="F2788020"/>
    <w:lvl w:ilvl="0" w:tplc="2B2CA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5D012B"/>
    <w:multiLevelType w:val="hybridMultilevel"/>
    <w:tmpl w:val="145EA61E"/>
    <w:lvl w:ilvl="0" w:tplc="2B2CA9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u w:color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6"/>
  </w:num>
  <w:num w:numId="6">
    <w:abstractNumId w:val="3"/>
  </w:num>
  <w:num w:numId="7">
    <w:abstractNumId w:val="18"/>
  </w:num>
  <w:num w:numId="8">
    <w:abstractNumId w:val="2"/>
  </w:num>
  <w:num w:numId="9">
    <w:abstractNumId w:val="2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25"/>
  </w:num>
  <w:num w:numId="16">
    <w:abstractNumId w:val="28"/>
  </w:num>
  <w:num w:numId="17">
    <w:abstractNumId w:val="21"/>
  </w:num>
  <w:num w:numId="18">
    <w:abstractNumId w:val="32"/>
  </w:num>
  <w:num w:numId="19">
    <w:abstractNumId w:val="26"/>
  </w:num>
  <w:num w:numId="20">
    <w:abstractNumId w:val="27"/>
  </w:num>
  <w:num w:numId="21">
    <w:abstractNumId w:val="34"/>
  </w:num>
  <w:num w:numId="22">
    <w:abstractNumId w:val="22"/>
  </w:num>
  <w:num w:numId="23">
    <w:abstractNumId w:val="33"/>
  </w:num>
  <w:num w:numId="24">
    <w:abstractNumId w:val="14"/>
  </w:num>
  <w:num w:numId="25">
    <w:abstractNumId w:val="17"/>
  </w:num>
  <w:num w:numId="26">
    <w:abstractNumId w:val="11"/>
  </w:num>
  <w:num w:numId="27">
    <w:abstractNumId w:val="31"/>
  </w:num>
  <w:num w:numId="28">
    <w:abstractNumId w:val="30"/>
  </w:num>
  <w:num w:numId="29">
    <w:abstractNumId w:val="29"/>
  </w:num>
  <w:num w:numId="30">
    <w:abstractNumId w:val="20"/>
  </w:num>
  <w:num w:numId="31">
    <w:abstractNumId w:val="24"/>
  </w:num>
  <w:num w:numId="32">
    <w:abstractNumId w:val="15"/>
  </w:num>
  <w:num w:numId="33">
    <w:abstractNumId w:val="13"/>
  </w:num>
  <w:num w:numId="34">
    <w:abstractNumId w:val="1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B8"/>
    <w:rsid w:val="000001EF"/>
    <w:rsid w:val="00007322"/>
    <w:rsid w:val="00007728"/>
    <w:rsid w:val="00024584"/>
    <w:rsid w:val="00024730"/>
    <w:rsid w:val="000552C7"/>
    <w:rsid w:val="00055E95"/>
    <w:rsid w:val="0007021F"/>
    <w:rsid w:val="000B2BA5"/>
    <w:rsid w:val="000E14A5"/>
    <w:rsid w:val="000F2F8C"/>
    <w:rsid w:val="0010006E"/>
    <w:rsid w:val="001045A8"/>
    <w:rsid w:val="00114A91"/>
    <w:rsid w:val="001427E1"/>
    <w:rsid w:val="00143495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3648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723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53E6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3BF8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20B3"/>
    <w:rsid w:val="004A32FF"/>
    <w:rsid w:val="004A4794"/>
    <w:rsid w:val="004B06EB"/>
    <w:rsid w:val="004B6AD0"/>
    <w:rsid w:val="004C2D5D"/>
    <w:rsid w:val="004C33E1"/>
    <w:rsid w:val="004D72CE"/>
    <w:rsid w:val="004E01EB"/>
    <w:rsid w:val="004E2794"/>
    <w:rsid w:val="00510392"/>
    <w:rsid w:val="00513E2A"/>
    <w:rsid w:val="005651E5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1F0D"/>
    <w:rsid w:val="0062312F"/>
    <w:rsid w:val="00625F2C"/>
    <w:rsid w:val="006301AA"/>
    <w:rsid w:val="006618E9"/>
    <w:rsid w:val="0068194B"/>
    <w:rsid w:val="00692703"/>
    <w:rsid w:val="006A1962"/>
    <w:rsid w:val="006A2987"/>
    <w:rsid w:val="006B5D48"/>
    <w:rsid w:val="006B7D7B"/>
    <w:rsid w:val="006C1A5E"/>
    <w:rsid w:val="006C1FF4"/>
    <w:rsid w:val="006E1507"/>
    <w:rsid w:val="00712D8B"/>
    <w:rsid w:val="007273B7"/>
    <w:rsid w:val="00733E0A"/>
    <w:rsid w:val="007403C3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5497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272C5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34B8"/>
    <w:rsid w:val="00B50F99"/>
    <w:rsid w:val="00B51D1B"/>
    <w:rsid w:val="00B540F4"/>
    <w:rsid w:val="00B60FD0"/>
    <w:rsid w:val="00B622DF"/>
    <w:rsid w:val="00B6332A"/>
    <w:rsid w:val="00B81760"/>
    <w:rsid w:val="00B818A5"/>
    <w:rsid w:val="00B8494C"/>
    <w:rsid w:val="00BA1546"/>
    <w:rsid w:val="00BB4E51"/>
    <w:rsid w:val="00BD431F"/>
    <w:rsid w:val="00BE423E"/>
    <w:rsid w:val="00BF61AC"/>
    <w:rsid w:val="00C30FF5"/>
    <w:rsid w:val="00C47FA6"/>
    <w:rsid w:val="00C57FC6"/>
    <w:rsid w:val="00C60351"/>
    <w:rsid w:val="00C66A7D"/>
    <w:rsid w:val="00C779DA"/>
    <w:rsid w:val="00C814F7"/>
    <w:rsid w:val="00C933CA"/>
    <w:rsid w:val="00CA3221"/>
    <w:rsid w:val="00CA4B4D"/>
    <w:rsid w:val="00CA6701"/>
    <w:rsid w:val="00CB35C3"/>
    <w:rsid w:val="00CD2F38"/>
    <w:rsid w:val="00CD323D"/>
    <w:rsid w:val="00CE4030"/>
    <w:rsid w:val="00CE64B3"/>
    <w:rsid w:val="00CF1A49"/>
    <w:rsid w:val="00D0630C"/>
    <w:rsid w:val="00D243A9"/>
    <w:rsid w:val="00D305E5"/>
    <w:rsid w:val="00D37CD3"/>
    <w:rsid w:val="00D4305C"/>
    <w:rsid w:val="00D51F43"/>
    <w:rsid w:val="00D66A52"/>
    <w:rsid w:val="00D66EFA"/>
    <w:rsid w:val="00D72A2D"/>
    <w:rsid w:val="00D9521A"/>
    <w:rsid w:val="00DA016C"/>
    <w:rsid w:val="00DA3914"/>
    <w:rsid w:val="00DA59AA"/>
    <w:rsid w:val="00DB6915"/>
    <w:rsid w:val="00DB7E1E"/>
    <w:rsid w:val="00DC1B78"/>
    <w:rsid w:val="00DC2287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7C2F"/>
    <w:rsid w:val="00EA5099"/>
    <w:rsid w:val="00EB2128"/>
    <w:rsid w:val="00EC1351"/>
    <w:rsid w:val="00EC4CBF"/>
    <w:rsid w:val="00EE2CA8"/>
    <w:rsid w:val="00EF17E8"/>
    <w:rsid w:val="00EF51D9"/>
    <w:rsid w:val="00F130DD"/>
    <w:rsid w:val="00F24884"/>
    <w:rsid w:val="00F377D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FB901"/>
  <w15:chartTrackingRefBased/>
  <w15:docId w15:val="{464CF420-1E19-448B-BF77-E753A877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1F43"/>
    <w:pPr>
      <w:numPr>
        <w:numId w:val="5"/>
      </w:numPr>
    </w:pPr>
    <w:rPr>
      <w:color w:val="auto"/>
    </w:r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33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ylepamintuan/" TargetMode="External"/><Relationship Id="rId13" Type="http://schemas.openxmlformats.org/officeDocument/2006/relationships/hyperlink" Target="http://squirrelreceipts.com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kylepamintuan@gmail.com" TargetMode="External"/><Relationship Id="rId12" Type="http://schemas.openxmlformats.org/officeDocument/2006/relationships/hyperlink" Target="https://github.com/kylepamintuan/DisasterTrack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ylepamintuan.github.io/DisasterTracker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kylepamintua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ylep.tech/" TargetMode="External"/><Relationship Id="rId14" Type="http://schemas.openxmlformats.org/officeDocument/2006/relationships/hyperlink" Target="https://github.com/shan777/c718_receipt_track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%20Pamintua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F04AD30BDA4AB38F0DB5876578A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76E61-0E54-4AD5-9730-29001413637B}"/>
      </w:docPartPr>
      <w:docPartBody>
        <w:p w:rsidR="00D93351" w:rsidRDefault="005758D3">
          <w:pPr>
            <w:pStyle w:val="0DF04AD30BDA4AB38F0DB5876578AF7D"/>
          </w:pPr>
          <w:r w:rsidRPr="00CF1A49">
            <w:t>·</w:t>
          </w:r>
        </w:p>
      </w:docPartBody>
    </w:docPart>
    <w:docPart>
      <w:docPartPr>
        <w:name w:val="AF8C7051322C43E4AB9BD1317DBA2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A439C-B669-4D23-8F7F-A2C60203F3F1}"/>
      </w:docPartPr>
      <w:docPartBody>
        <w:p w:rsidR="00D93351" w:rsidRDefault="005758D3">
          <w:pPr>
            <w:pStyle w:val="AF8C7051322C43E4AB9BD1317DBA2542"/>
          </w:pPr>
          <w:r w:rsidRPr="00CF1A49">
            <w:t>·</w:t>
          </w:r>
        </w:p>
      </w:docPartBody>
    </w:docPart>
    <w:docPart>
      <w:docPartPr>
        <w:name w:val="921B929323BE47D2820B3058786B9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2BBB9-AB96-4F4B-A3B2-3CC212D53D42}"/>
      </w:docPartPr>
      <w:docPartBody>
        <w:p w:rsidR="00D93351" w:rsidRDefault="005758D3">
          <w:pPr>
            <w:pStyle w:val="921B929323BE47D2820B3058786B9323"/>
          </w:pPr>
          <w:r w:rsidRPr="00CF1A49">
            <w:t>·</w:t>
          </w:r>
        </w:p>
      </w:docPartBody>
    </w:docPart>
    <w:docPart>
      <w:docPartPr>
        <w:name w:val="1129A2CA87594EA1A510F14CB90B9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D1705-7610-4734-A7FB-A2D5E4B32E14}"/>
      </w:docPartPr>
      <w:docPartBody>
        <w:p w:rsidR="00D93351" w:rsidRDefault="005758D3">
          <w:pPr>
            <w:pStyle w:val="1129A2CA87594EA1A510F14CB90B963E"/>
          </w:pPr>
          <w:r w:rsidRPr="00CF1A49">
            <w:t>Education</w:t>
          </w:r>
        </w:p>
      </w:docPartBody>
    </w:docPart>
    <w:docPart>
      <w:docPartPr>
        <w:name w:val="35D3FE07839E41BEA5F11971C7190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FC67-0B48-4C91-8551-EFC627EF8D14}"/>
      </w:docPartPr>
      <w:docPartBody>
        <w:p w:rsidR="00D93351" w:rsidRDefault="005758D3">
          <w:pPr>
            <w:pStyle w:val="35D3FE07839E41BEA5F11971C7190EC0"/>
          </w:pPr>
          <w:r w:rsidRPr="00CF1A49">
            <w:t>Skills</w:t>
          </w:r>
        </w:p>
      </w:docPartBody>
    </w:docPart>
    <w:docPart>
      <w:docPartPr>
        <w:name w:val="1A27592AD36344AEBA9992D86A9C9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282BC-BF92-4F0B-A41E-1E2306044406}"/>
      </w:docPartPr>
      <w:docPartBody>
        <w:p w:rsidR="00D93351" w:rsidRDefault="0096419A" w:rsidP="0096419A">
          <w:pPr>
            <w:pStyle w:val="1A27592AD36344AEBA9992D86A9C97DF"/>
          </w:pPr>
          <w:r w:rsidRPr="00CF1A49">
            <w:t>·</w:t>
          </w:r>
        </w:p>
      </w:docPartBody>
    </w:docPart>
    <w:docPart>
      <w:docPartPr>
        <w:name w:val="1673151CCCDC461D917E0330D9225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BA5C9-9857-4B51-AFD0-B3F9697B2905}"/>
      </w:docPartPr>
      <w:docPartBody>
        <w:p w:rsidR="00000000" w:rsidRDefault="00E54CA8" w:rsidP="00E54CA8">
          <w:pPr>
            <w:pStyle w:val="1673151CCCDC461D917E0330D922529F"/>
          </w:pPr>
          <w:r w:rsidRPr="00CF1A49">
            <w:t>Experience</w:t>
          </w:r>
        </w:p>
      </w:docPartBody>
    </w:docPart>
    <w:docPart>
      <w:docPartPr>
        <w:name w:val="7898DECCB146473CB5D933354C7C6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4639-5549-4968-B65D-E8BA1F9DE5F5}"/>
      </w:docPartPr>
      <w:docPartBody>
        <w:p w:rsidR="00000000" w:rsidRDefault="00E54CA8" w:rsidP="00E54CA8">
          <w:pPr>
            <w:pStyle w:val="7898DECCB146473CB5D933354C7C6851"/>
          </w:pPr>
          <w:r w:rsidRPr="00CF1A49">
            <w:t>·</w:t>
          </w:r>
        </w:p>
      </w:docPartBody>
    </w:docPart>
    <w:docPart>
      <w:docPartPr>
        <w:name w:val="B7BA03694B5A45729DB6932BF1471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86706-64A4-4604-B204-2F35932CD88C}"/>
      </w:docPartPr>
      <w:docPartBody>
        <w:p w:rsidR="00000000" w:rsidRDefault="00E54CA8" w:rsidP="00E54CA8">
          <w:pPr>
            <w:pStyle w:val="B7BA03694B5A45729DB6932BF1471AA8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9A"/>
    <w:rsid w:val="00051A7C"/>
    <w:rsid w:val="005758D3"/>
    <w:rsid w:val="006354C3"/>
    <w:rsid w:val="0096419A"/>
    <w:rsid w:val="00D93351"/>
    <w:rsid w:val="00E5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40212AA3A146A78F848B9A4F23625D">
    <w:name w:val="A940212AA3A146A78F848B9A4F23625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674B0C67FD94127876F5DF689ACC3D9">
    <w:name w:val="E674B0C67FD94127876F5DF689ACC3D9"/>
  </w:style>
  <w:style w:type="paragraph" w:customStyle="1" w:styleId="2611627D19454EBDB1EDBBD927135889">
    <w:name w:val="2611627D19454EBDB1EDBBD927135889"/>
  </w:style>
  <w:style w:type="paragraph" w:customStyle="1" w:styleId="0DF04AD30BDA4AB38F0DB5876578AF7D">
    <w:name w:val="0DF04AD30BDA4AB38F0DB5876578AF7D"/>
  </w:style>
  <w:style w:type="paragraph" w:customStyle="1" w:styleId="BEA7BAB58FC84371977620400C4B191A">
    <w:name w:val="BEA7BAB58FC84371977620400C4B191A"/>
  </w:style>
  <w:style w:type="paragraph" w:customStyle="1" w:styleId="82390B4784E04078893622D0DBE612FE">
    <w:name w:val="82390B4784E04078893622D0DBE612FE"/>
  </w:style>
  <w:style w:type="paragraph" w:customStyle="1" w:styleId="AF8C7051322C43E4AB9BD1317DBA2542">
    <w:name w:val="AF8C7051322C43E4AB9BD1317DBA2542"/>
  </w:style>
  <w:style w:type="paragraph" w:customStyle="1" w:styleId="9C3B070ABE7A4B85924664F4F6E77B68">
    <w:name w:val="9C3B070ABE7A4B85924664F4F6E77B68"/>
  </w:style>
  <w:style w:type="paragraph" w:customStyle="1" w:styleId="921B929323BE47D2820B3058786B9323">
    <w:name w:val="921B929323BE47D2820B3058786B9323"/>
  </w:style>
  <w:style w:type="paragraph" w:customStyle="1" w:styleId="A68812912746437D9638085594B0ADBE">
    <w:name w:val="A68812912746437D9638085594B0ADBE"/>
  </w:style>
  <w:style w:type="paragraph" w:customStyle="1" w:styleId="119411F12B144E38AB1B79201C749B9B">
    <w:name w:val="119411F12B144E38AB1B79201C749B9B"/>
  </w:style>
  <w:style w:type="paragraph" w:customStyle="1" w:styleId="91F3E32C00704F28897342B59087F131">
    <w:name w:val="91F3E32C00704F28897342B59087F131"/>
  </w:style>
  <w:style w:type="paragraph" w:customStyle="1" w:styleId="E5BCB7C1C1694A4EABE293AD3A64DE43">
    <w:name w:val="E5BCB7C1C1694A4EABE293AD3A64DE43"/>
  </w:style>
  <w:style w:type="paragraph" w:customStyle="1" w:styleId="C51D31A1B9CC480D9DAD84CB6F566D03">
    <w:name w:val="C51D31A1B9CC480D9DAD84CB6F566D03"/>
  </w:style>
  <w:style w:type="paragraph" w:customStyle="1" w:styleId="3C261C399B354D8388E59B48BDC456AE">
    <w:name w:val="3C261C399B354D8388E59B48BDC456AE"/>
  </w:style>
  <w:style w:type="character" w:styleId="SubtleReference">
    <w:name w:val="Subtle Reference"/>
    <w:basedOn w:val="DefaultParagraphFont"/>
    <w:uiPriority w:val="10"/>
    <w:qFormat/>
    <w:rsid w:val="00E54CA8"/>
    <w:rPr>
      <w:b/>
      <w:caps w:val="0"/>
      <w:smallCaps/>
      <w:color w:val="595959" w:themeColor="text1" w:themeTint="A6"/>
    </w:rPr>
  </w:style>
  <w:style w:type="paragraph" w:customStyle="1" w:styleId="01E2EC195A1C422AAB9009A24E3CE98A">
    <w:name w:val="01E2EC195A1C422AAB9009A24E3CE98A"/>
  </w:style>
  <w:style w:type="paragraph" w:customStyle="1" w:styleId="22824F279D3740E1BCAE7436CB63104B">
    <w:name w:val="22824F279D3740E1BCAE7436CB63104B"/>
  </w:style>
  <w:style w:type="paragraph" w:customStyle="1" w:styleId="0F23D8EFC65548EDBCD69AAA4B9FE6A6">
    <w:name w:val="0F23D8EFC65548EDBCD69AAA4B9FE6A6"/>
  </w:style>
  <w:style w:type="paragraph" w:customStyle="1" w:styleId="8BD19F2606B54434AD4543DACDD493EF">
    <w:name w:val="8BD19F2606B54434AD4543DACDD493EF"/>
  </w:style>
  <w:style w:type="paragraph" w:customStyle="1" w:styleId="6D542D3301714C11BB6210F5FD3211F4">
    <w:name w:val="6D542D3301714C11BB6210F5FD3211F4"/>
  </w:style>
  <w:style w:type="paragraph" w:customStyle="1" w:styleId="196A24D5414545E29E224083CD13B91D">
    <w:name w:val="196A24D5414545E29E224083CD13B91D"/>
  </w:style>
  <w:style w:type="paragraph" w:customStyle="1" w:styleId="4CB36C8D8B4243E68ACC78913D19402A">
    <w:name w:val="4CB36C8D8B4243E68ACC78913D19402A"/>
  </w:style>
  <w:style w:type="paragraph" w:customStyle="1" w:styleId="1129A2CA87594EA1A510F14CB90B963E">
    <w:name w:val="1129A2CA87594EA1A510F14CB90B963E"/>
  </w:style>
  <w:style w:type="paragraph" w:customStyle="1" w:styleId="624B685B847949A7A4D23096576A2187">
    <w:name w:val="624B685B847949A7A4D23096576A2187"/>
  </w:style>
  <w:style w:type="paragraph" w:customStyle="1" w:styleId="ED810088EBD74D5FA2D77142B02449E1">
    <w:name w:val="ED810088EBD74D5FA2D77142B02449E1"/>
  </w:style>
  <w:style w:type="paragraph" w:customStyle="1" w:styleId="EFAA542652C64EFF841FA6A110A77000">
    <w:name w:val="EFAA542652C64EFF841FA6A110A77000"/>
  </w:style>
  <w:style w:type="paragraph" w:customStyle="1" w:styleId="F4A4FF63EE0A43CDAB0BBE4C197B81A0">
    <w:name w:val="F4A4FF63EE0A43CDAB0BBE4C197B81A0"/>
  </w:style>
  <w:style w:type="paragraph" w:customStyle="1" w:styleId="8F8B09CDA0E8442AADD84E73EE4B2AAE">
    <w:name w:val="8F8B09CDA0E8442AADD84E73EE4B2AAE"/>
  </w:style>
  <w:style w:type="paragraph" w:customStyle="1" w:styleId="28ED1B8E4F724783BEFC8855AB5A574B">
    <w:name w:val="28ED1B8E4F724783BEFC8855AB5A574B"/>
  </w:style>
  <w:style w:type="paragraph" w:customStyle="1" w:styleId="DC58E92A13FF4CABBE47425564CE30BC">
    <w:name w:val="DC58E92A13FF4CABBE47425564CE30BC"/>
  </w:style>
  <w:style w:type="paragraph" w:customStyle="1" w:styleId="7F5CFCFFF841484484D5A1087495A0B9">
    <w:name w:val="7F5CFCFFF841484484D5A1087495A0B9"/>
  </w:style>
  <w:style w:type="paragraph" w:customStyle="1" w:styleId="554887A7754147D596A223E4252DB3F3">
    <w:name w:val="554887A7754147D596A223E4252DB3F3"/>
  </w:style>
  <w:style w:type="paragraph" w:customStyle="1" w:styleId="5D4A87479BDC43A788087B64F7C73D04">
    <w:name w:val="5D4A87479BDC43A788087B64F7C73D04"/>
  </w:style>
  <w:style w:type="paragraph" w:customStyle="1" w:styleId="35D3FE07839E41BEA5F11971C7190EC0">
    <w:name w:val="35D3FE07839E41BEA5F11971C7190EC0"/>
  </w:style>
  <w:style w:type="paragraph" w:customStyle="1" w:styleId="9313573A127346E4B918208E079A6D18">
    <w:name w:val="9313573A127346E4B918208E079A6D18"/>
  </w:style>
  <w:style w:type="paragraph" w:customStyle="1" w:styleId="2F64DEAC9A084A2ABD29B90D97EB4FB2">
    <w:name w:val="2F64DEAC9A084A2ABD29B90D97EB4FB2"/>
  </w:style>
  <w:style w:type="paragraph" w:customStyle="1" w:styleId="3BF80F9F3C084AB2A3A2D82114E8662B">
    <w:name w:val="3BF80F9F3C084AB2A3A2D82114E8662B"/>
  </w:style>
  <w:style w:type="paragraph" w:customStyle="1" w:styleId="20E80BC234E94834926D9FFE169BDA13">
    <w:name w:val="20E80BC234E94834926D9FFE169BDA13"/>
  </w:style>
  <w:style w:type="paragraph" w:customStyle="1" w:styleId="EE9FC58773EA45B3B5C9A20095FA45DF">
    <w:name w:val="EE9FC58773EA45B3B5C9A20095FA45DF"/>
  </w:style>
  <w:style w:type="paragraph" w:customStyle="1" w:styleId="050718C949704EEE918FBAD833E8B432">
    <w:name w:val="050718C949704EEE918FBAD833E8B432"/>
  </w:style>
  <w:style w:type="paragraph" w:customStyle="1" w:styleId="20C847F5D41D44EC8A791BFC08C686FF">
    <w:name w:val="20C847F5D41D44EC8A791BFC08C686FF"/>
  </w:style>
  <w:style w:type="paragraph" w:customStyle="1" w:styleId="1A27592AD36344AEBA9992D86A9C97DF">
    <w:name w:val="1A27592AD36344AEBA9992D86A9C97DF"/>
    <w:rsid w:val="0096419A"/>
  </w:style>
  <w:style w:type="paragraph" w:customStyle="1" w:styleId="C9304B8A753541698DC63680DF5758E8">
    <w:name w:val="C9304B8A753541698DC63680DF5758E8"/>
    <w:rsid w:val="0096419A"/>
  </w:style>
  <w:style w:type="paragraph" w:customStyle="1" w:styleId="0E6DC4F6D8A44BCABA4561DAF2C886AF">
    <w:name w:val="0E6DC4F6D8A44BCABA4561DAF2C886AF"/>
    <w:rsid w:val="0096419A"/>
  </w:style>
  <w:style w:type="paragraph" w:customStyle="1" w:styleId="295DD3AFA8DA4F1E83A4CAEAB5934250">
    <w:name w:val="295DD3AFA8DA4F1E83A4CAEAB5934250"/>
    <w:rsid w:val="0096419A"/>
  </w:style>
  <w:style w:type="paragraph" w:customStyle="1" w:styleId="A362677571D843A8A2998208465FD72D">
    <w:name w:val="A362677571D843A8A2998208465FD72D"/>
    <w:rsid w:val="0096419A"/>
  </w:style>
  <w:style w:type="paragraph" w:customStyle="1" w:styleId="49D8AF2090D34DD086F8054091584E2C">
    <w:name w:val="49D8AF2090D34DD086F8054091584E2C"/>
    <w:rsid w:val="0096419A"/>
  </w:style>
  <w:style w:type="paragraph" w:customStyle="1" w:styleId="9878DC997D71404A9A12F574972C96B7">
    <w:name w:val="9878DC997D71404A9A12F574972C96B7"/>
    <w:rsid w:val="0096419A"/>
  </w:style>
  <w:style w:type="paragraph" w:customStyle="1" w:styleId="8BAECC4836A14874B29D6E20A9DF8B3F">
    <w:name w:val="8BAECC4836A14874B29D6E20A9DF8B3F"/>
    <w:rsid w:val="0096419A"/>
  </w:style>
  <w:style w:type="paragraph" w:customStyle="1" w:styleId="968898543DC840148A8ED043F4C3FF41">
    <w:name w:val="968898543DC840148A8ED043F4C3FF41"/>
    <w:rsid w:val="0096419A"/>
  </w:style>
  <w:style w:type="paragraph" w:customStyle="1" w:styleId="B10634890A9845048269F32510766D0B">
    <w:name w:val="B10634890A9845048269F32510766D0B"/>
    <w:rsid w:val="0096419A"/>
  </w:style>
  <w:style w:type="paragraph" w:customStyle="1" w:styleId="354CA79FF9EE4AD0B6E464ECA7BF5A94">
    <w:name w:val="354CA79FF9EE4AD0B6E464ECA7BF5A94"/>
    <w:rsid w:val="0096419A"/>
  </w:style>
  <w:style w:type="paragraph" w:customStyle="1" w:styleId="A726BE01A50A4C5883AD3CCAFCAF2F76">
    <w:name w:val="A726BE01A50A4C5883AD3CCAFCAF2F76"/>
    <w:rsid w:val="0096419A"/>
  </w:style>
  <w:style w:type="paragraph" w:customStyle="1" w:styleId="0F9CF69C55C44FE48097F0D9D7E47913">
    <w:name w:val="0F9CF69C55C44FE48097F0D9D7E47913"/>
    <w:rsid w:val="0096419A"/>
  </w:style>
  <w:style w:type="paragraph" w:customStyle="1" w:styleId="498ADCF538F2447DAA02895F1EC4C603">
    <w:name w:val="498ADCF538F2447DAA02895F1EC4C603"/>
    <w:rsid w:val="0096419A"/>
  </w:style>
  <w:style w:type="paragraph" w:customStyle="1" w:styleId="7BB8B39F566A40B49A7D884EB5AA0BF7">
    <w:name w:val="7BB8B39F566A40B49A7D884EB5AA0BF7"/>
    <w:rsid w:val="0096419A"/>
  </w:style>
  <w:style w:type="paragraph" w:customStyle="1" w:styleId="76E22E17C24F463F9AC515A4CAD26949">
    <w:name w:val="76E22E17C24F463F9AC515A4CAD26949"/>
    <w:rsid w:val="0096419A"/>
  </w:style>
  <w:style w:type="paragraph" w:customStyle="1" w:styleId="5C80982F75EC4E1CAA6EED1520AFEE8C">
    <w:name w:val="5C80982F75EC4E1CAA6EED1520AFEE8C"/>
    <w:rsid w:val="0096419A"/>
  </w:style>
  <w:style w:type="paragraph" w:customStyle="1" w:styleId="F361BFE0A0D7400286466A365D357CA6">
    <w:name w:val="F361BFE0A0D7400286466A365D357CA6"/>
    <w:rsid w:val="0096419A"/>
  </w:style>
  <w:style w:type="paragraph" w:customStyle="1" w:styleId="672027498FF84A6DA8364C39A5745168">
    <w:name w:val="672027498FF84A6DA8364C39A5745168"/>
    <w:rsid w:val="0096419A"/>
  </w:style>
  <w:style w:type="paragraph" w:customStyle="1" w:styleId="A8CD29B69063406EB4917BD58F5663C9">
    <w:name w:val="A8CD29B69063406EB4917BD58F5663C9"/>
    <w:rsid w:val="0096419A"/>
  </w:style>
  <w:style w:type="paragraph" w:customStyle="1" w:styleId="C31C77F9EE45450493E7703240D85EFD">
    <w:name w:val="C31C77F9EE45450493E7703240D85EFD"/>
    <w:rsid w:val="0096419A"/>
  </w:style>
  <w:style w:type="paragraph" w:customStyle="1" w:styleId="9856BFCF186B4DE4B30186EA106971E1">
    <w:name w:val="9856BFCF186B4DE4B30186EA106971E1"/>
    <w:rsid w:val="0096419A"/>
  </w:style>
  <w:style w:type="paragraph" w:customStyle="1" w:styleId="12691A75D42248EF92A3CC9C971D2894">
    <w:name w:val="12691A75D42248EF92A3CC9C971D2894"/>
    <w:rsid w:val="0096419A"/>
  </w:style>
  <w:style w:type="paragraph" w:customStyle="1" w:styleId="19602D2D4FD144ACA999D7E7BD95A721">
    <w:name w:val="19602D2D4FD144ACA999D7E7BD95A721"/>
    <w:rsid w:val="0096419A"/>
  </w:style>
  <w:style w:type="paragraph" w:customStyle="1" w:styleId="1673151CCCDC461D917E0330D922529F">
    <w:name w:val="1673151CCCDC461D917E0330D922529F"/>
    <w:rsid w:val="00E54CA8"/>
  </w:style>
  <w:style w:type="paragraph" w:customStyle="1" w:styleId="3854D0DA4AC846C59B9247035EB828FD">
    <w:name w:val="3854D0DA4AC846C59B9247035EB828FD"/>
    <w:rsid w:val="00E54CA8"/>
  </w:style>
  <w:style w:type="paragraph" w:customStyle="1" w:styleId="9AB79C5939814697BD077464DF1AEBCA">
    <w:name w:val="9AB79C5939814697BD077464DF1AEBCA"/>
    <w:rsid w:val="00E54CA8"/>
  </w:style>
  <w:style w:type="paragraph" w:customStyle="1" w:styleId="7634AFBBF29D4C04AD27C329D5C82E8C">
    <w:name w:val="7634AFBBF29D4C04AD27C329D5C82E8C"/>
    <w:rsid w:val="00E54CA8"/>
  </w:style>
  <w:style w:type="paragraph" w:customStyle="1" w:styleId="78D320428BCF4E3D8299FB9CCB7AE95F">
    <w:name w:val="78D320428BCF4E3D8299FB9CCB7AE95F"/>
    <w:rsid w:val="00E54CA8"/>
  </w:style>
  <w:style w:type="paragraph" w:customStyle="1" w:styleId="92EA4DA2537D403F9472273ED07EB7E9">
    <w:name w:val="92EA4DA2537D403F9472273ED07EB7E9"/>
    <w:rsid w:val="00E54CA8"/>
  </w:style>
  <w:style w:type="paragraph" w:customStyle="1" w:styleId="44B89F44752E411DAAA14BAA09C96379">
    <w:name w:val="44B89F44752E411DAAA14BAA09C96379"/>
    <w:rsid w:val="00E54CA8"/>
  </w:style>
  <w:style w:type="paragraph" w:customStyle="1" w:styleId="19D961112C304E5B83C18AFCEBF6C25E">
    <w:name w:val="19D961112C304E5B83C18AFCEBF6C25E"/>
    <w:rsid w:val="00E54CA8"/>
  </w:style>
  <w:style w:type="paragraph" w:customStyle="1" w:styleId="95AAB06CDEB2477E9B643CCD8A392BC0">
    <w:name w:val="95AAB06CDEB2477E9B643CCD8A392BC0"/>
    <w:rsid w:val="00E54CA8"/>
  </w:style>
  <w:style w:type="paragraph" w:customStyle="1" w:styleId="E95377AD15A345929DD69FE9B34D3879">
    <w:name w:val="E95377AD15A345929DD69FE9B34D3879"/>
    <w:rsid w:val="00E54CA8"/>
  </w:style>
  <w:style w:type="paragraph" w:customStyle="1" w:styleId="55014402C9674D2194FF367FD195D76F">
    <w:name w:val="55014402C9674D2194FF367FD195D76F"/>
    <w:rsid w:val="00E54CA8"/>
  </w:style>
  <w:style w:type="paragraph" w:customStyle="1" w:styleId="6C41DDD4C6B4414087ECDEA35DE16040">
    <w:name w:val="6C41DDD4C6B4414087ECDEA35DE16040"/>
    <w:rsid w:val="00E54CA8"/>
  </w:style>
  <w:style w:type="paragraph" w:customStyle="1" w:styleId="169A3C48E3414D8389434297BBA3298C">
    <w:name w:val="169A3C48E3414D8389434297BBA3298C"/>
    <w:rsid w:val="00E54CA8"/>
  </w:style>
  <w:style w:type="paragraph" w:customStyle="1" w:styleId="C8EAFE330596406DB957B3E0E36FC894">
    <w:name w:val="C8EAFE330596406DB957B3E0E36FC894"/>
    <w:rsid w:val="00E54CA8"/>
  </w:style>
  <w:style w:type="paragraph" w:customStyle="1" w:styleId="5D15993B5D8D4205A4E203358A49EB0F">
    <w:name w:val="5D15993B5D8D4205A4E203358A49EB0F"/>
    <w:rsid w:val="00E54CA8"/>
  </w:style>
  <w:style w:type="paragraph" w:customStyle="1" w:styleId="CFD2673DC43B4871990038AF72B60E3B">
    <w:name w:val="CFD2673DC43B4871990038AF72B60E3B"/>
    <w:rsid w:val="00E54CA8"/>
  </w:style>
  <w:style w:type="paragraph" w:customStyle="1" w:styleId="523A89069ACB4FE9BFBCB2EEF33B59DD">
    <w:name w:val="523A89069ACB4FE9BFBCB2EEF33B59DD"/>
    <w:rsid w:val="00E54CA8"/>
  </w:style>
  <w:style w:type="paragraph" w:customStyle="1" w:styleId="6263D5101BAA407DB2072259C685833C">
    <w:name w:val="6263D5101BAA407DB2072259C685833C"/>
    <w:rsid w:val="00E54CA8"/>
  </w:style>
  <w:style w:type="paragraph" w:customStyle="1" w:styleId="A4A13D8A336947E99DA0DE43D24060CC">
    <w:name w:val="A4A13D8A336947E99DA0DE43D24060CC"/>
    <w:rsid w:val="00E54CA8"/>
  </w:style>
  <w:style w:type="paragraph" w:customStyle="1" w:styleId="895B7254238D4871BDF91B7DDD0A2ABC">
    <w:name w:val="895B7254238D4871BDF91B7DDD0A2ABC"/>
    <w:rsid w:val="00E54CA8"/>
  </w:style>
  <w:style w:type="paragraph" w:customStyle="1" w:styleId="889828C3DA0C495395B741EDAEAF233F">
    <w:name w:val="889828C3DA0C495395B741EDAEAF233F"/>
    <w:rsid w:val="00E54CA8"/>
  </w:style>
  <w:style w:type="paragraph" w:customStyle="1" w:styleId="7898DECCB146473CB5D933354C7C6851">
    <w:name w:val="7898DECCB146473CB5D933354C7C6851"/>
    <w:rsid w:val="00E54CA8"/>
  </w:style>
  <w:style w:type="paragraph" w:customStyle="1" w:styleId="B7BA03694B5A45729DB6932BF1471AA8">
    <w:name w:val="B7BA03694B5A45729DB6932BF1471AA8"/>
    <w:rsid w:val="00E54C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162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Pamintuan</dc:creator>
  <cp:keywords/>
  <dc:description/>
  <cp:lastModifiedBy>Kyle Pamintuan</cp:lastModifiedBy>
  <cp:revision>17</cp:revision>
  <dcterms:created xsi:type="dcterms:W3CDTF">2018-11-05T15:32:00Z</dcterms:created>
  <dcterms:modified xsi:type="dcterms:W3CDTF">2018-11-05T18:19:00Z</dcterms:modified>
  <cp:category/>
</cp:coreProperties>
</file>